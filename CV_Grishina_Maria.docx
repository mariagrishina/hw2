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99"/>
        <w:gridCol w:w="5981"/>
      </w:tblGrid>
      <w:tr w:rsidR="00B93310" w:rsidRPr="00B71FE9" w14:paraId="16B4B701" w14:textId="77777777" w:rsidTr="00CF0384">
        <w:trPr>
          <w:trHeight w:val="11404"/>
        </w:trPr>
        <w:tc>
          <w:tcPr>
            <w:tcW w:w="2922" w:type="dxa"/>
          </w:tcPr>
          <w:sdt>
            <w:sdtPr>
              <w:rPr>
                <w:rFonts w:cs="Arial"/>
              </w:rPr>
              <w:alias w:val="Ваше имя:"/>
              <w:tag w:val="Ваше имя:"/>
              <w:id w:val="-1220516334"/>
              <w:placeholder>
                <w:docPart w:val="4871861AC522BE438040BB09008D22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98C7EB8" w14:textId="77777777" w:rsidR="00B93310" w:rsidRPr="00B71FE9" w:rsidRDefault="006B5ACD" w:rsidP="003856C9">
                <w:pPr>
                  <w:pStyle w:val="1"/>
                  <w:rPr>
                    <w:rFonts w:cs="Arial"/>
                  </w:rPr>
                </w:pPr>
                <w:r>
                  <w:rPr>
                    <w:rFonts w:cs="Arial"/>
                  </w:rPr>
                  <w:t>Гришина Мария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441EB9" w:rsidRPr="00B71FE9" w14:paraId="6178892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E62724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1F740920" wp14:editId="418EC8BF">
                            <wp:extent cx="329184" cy="329184"/>
                            <wp:effectExtent l="0" t="0" r="13970" b="13970"/>
                            <wp:docPr id="49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Полилиния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Полилиния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8FD369" id="_x0413__x0440__x0443__x043f__x043f__x0430__x00a0_43" o:spid="_x0000_s1026" alt="Значок электронной почты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NW45x6DFAAAhXIAAA4AAAAAAAAA&#10;AAAAAAAALAIAAGRycy9lMm9Eb2MueG1sUEsBAi0AFAAGAAgAAAAhAGhHG9DYAAAAAwEAAA8AAAAA&#10;AAAAAAAAAAAA2xYAAGRycy9kb3ducmV2LnhtbFBLBQYAAAAABAAEAPMAAADgFwAAAAA=&#10;">
                            <v:shape id="_x041f__x043e__x043b__x0438__x043b__x0438__x043d__x0438__x044f__x00a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a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0199B1C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32D81D" w14:textId="77777777" w:rsidR="00441EB9" w:rsidRPr="006B5ACD" w:rsidRDefault="006B5ACD" w:rsidP="006B5ACD">
                  <w:pPr>
                    <w:pStyle w:val="3"/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mmgrishina@edu.hse.ru</w:t>
                  </w:r>
                </w:p>
              </w:tc>
            </w:tr>
            <w:tr w:rsidR="00441EB9" w:rsidRPr="00B71FE9" w14:paraId="2D1F256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4689BF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1DB8231A" wp14:editId="3C275C82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F903C9" id="_x0413__x0440__x0443__x043f__x043f__x0430__x0020_37" o:spid="_x0000_s1026" alt="Значок телефона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QZtky4klAAD93gAADgAAAAAAAAAAAAAAAAAsAgAAZHJzL2Uyb0RvYy54bWxQSwECLQAU&#10;AAYACAAAACEAaEcb0NgAAAADAQAADwAAAAAAAAAAAAAAAADhJwAAZHJzL2Rvd25yZXYueG1sUEsF&#10;BgAAAAAEAAQA8wAAAOYoAAAAAA==&#10;">
                            <v:shape id="_x041f__x043e__x043b__x0438__x043b__x0438__x043d__x0438__x044f_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504178A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EEB9F0D" w14:textId="77777777" w:rsidR="00441EB9" w:rsidRPr="00B71FE9" w:rsidRDefault="006B5ACD" w:rsidP="006B5ACD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8 964 725 20 60</w:t>
                  </w:r>
                </w:p>
              </w:tc>
            </w:tr>
            <w:tr w:rsidR="00441EB9" w:rsidRPr="00B71FE9" w14:paraId="5C91026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ABDC08E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4D14CCAE" wp14:editId="31FD06CE">
                            <wp:extent cx="329184" cy="329184"/>
                            <wp:effectExtent l="0" t="0" r="13970" b="13970"/>
                            <wp:docPr id="77" name="Группа 31" descr="Значок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Полилиния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Полилиния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3E2587" id="_x0413__x0440__x0443__x043f__x043f__x0430__x0020_31" o:spid="_x0000_s1026" alt="Значок LinkedI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">
                            <v:shape id="_x041f__x043e__x043b__x0438__x043b__x0438__x043d__x0438__x044f__x002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2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545EE43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215AB71" w14:textId="77777777" w:rsidR="00441EB9" w:rsidRPr="00B71FE9" w:rsidRDefault="006B5ACD" w:rsidP="006B5ACD">
                  <w:pPr>
                    <w:pStyle w:val="3"/>
                    <w:rPr>
                      <w:rFonts w:cs="Arial"/>
                    </w:rPr>
                  </w:pPr>
                  <w:r w:rsidRPr="006B5ACD">
                    <w:rPr>
                      <w:rFonts w:cs="Arial"/>
                    </w:rPr>
                    <w:t>/vk.com/mariagrishinaa</w:t>
                  </w:r>
                </w:p>
              </w:tc>
            </w:tr>
            <w:tr w:rsidR="00441EB9" w:rsidRPr="00B71FE9" w14:paraId="5082891E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7660DD6" w14:textId="77777777" w:rsidR="00441EB9" w:rsidRPr="006B5ACD" w:rsidRDefault="006B5ACD" w:rsidP="006B5ACD">
                  <w:pPr>
                    <w:pStyle w:val="3"/>
                    <w:rPr>
                      <w:rFonts w:cs="Arial"/>
                      <w:u w:val="single"/>
                    </w:rPr>
                  </w:pPr>
                  <w:r w:rsidRPr="006B5ACD">
                    <w:rPr>
                      <w:rFonts w:cs="Arial"/>
                      <w:u w:val="single"/>
                    </w:rPr>
                    <w:t>instagram</w:t>
                  </w:r>
                </w:p>
                <w:p w14:paraId="012DAE40" w14:textId="77777777" w:rsidR="006B5ACD" w:rsidRPr="00B71FE9" w:rsidRDefault="006B5ACD" w:rsidP="006B5ACD">
                  <w:pPr>
                    <w:pStyle w:val="3"/>
                    <w:rPr>
                      <w:rFonts w:eastAsiaTheme="minorHAnsi" w:cs="Arial"/>
                      <w:szCs w:val="18"/>
                    </w:rPr>
                  </w:pPr>
                  <w:r w:rsidRPr="006B5ACD">
                    <w:rPr>
                      <w:rFonts w:eastAsiaTheme="minorHAnsi" w:cs="Arial"/>
                      <w:szCs w:val="18"/>
                    </w:rPr>
                    <w:t>/marialluree/</w:t>
                  </w:r>
                </w:p>
              </w:tc>
            </w:tr>
            <w:tr w:rsidR="005A7E57" w:rsidRPr="00B71FE9" w14:paraId="0F5DBF2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AD322C2" w14:textId="77777777" w:rsidR="002C77B9" w:rsidRPr="00B71FE9" w:rsidRDefault="00E609E3" w:rsidP="002C77B9">
                  <w:pPr>
                    <w:pStyle w:val="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Цель:"/>
                      <w:tag w:val="Цель:"/>
                      <w:id w:val="319159961"/>
                      <w:placeholder>
                        <w:docPart w:val="7C8BDCDC0949CB4893AB546330ECA2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71FE9">
                        <w:rPr>
                          <w:rFonts w:cs="Arial"/>
                          <w:lang w:bidi="ru-RU"/>
                        </w:rPr>
                        <w:t>Цель</w:t>
                      </w:r>
                    </w:sdtContent>
                  </w:sdt>
                </w:p>
                <w:p w14:paraId="50E95021" w14:textId="77777777"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2FACD46" wp14:editId="7AA1D85C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1E1E7C" id="_x041f__x0440__x044f__x043c__x0430__x044f__x0020__x0441__x043e__x0435__x0434__x0438__x043d__x0438__x0442__x0435__x043b__x044c__x043d__x0430__x044f__x0020__x043b__x0438__x043d__x0438__x044f__x0020_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5JnDwPsAAADhAQAAEwAAAAAAAAAAAAAAAAAA&#10;AAAAW0NvbnRlbnRfVHlwZXNdLnhtbFBLAQItABQABgAIAAAAIQAjsmrh1wAAAJQBAAALAAAAAAAA&#10;AAAAAAAAACwBAABfcmVscy8ucmVsc1BLAQItABQABgAIAAAAIQCCCVUYCAIAACEEAAAOAAAAAAAA&#10;AAAAAAAAACw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B3F228" w14:textId="077082B6" w:rsidR="005A7E57" w:rsidRPr="00B71FE9" w:rsidRDefault="006B5ACD" w:rsidP="006B5AC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Развить навык организаторского умен</w:t>
                  </w:r>
                  <w:r w:rsidR="00AE0407">
                    <w:rPr>
                      <w:rFonts w:cs="Arial"/>
                    </w:rPr>
                    <w:t>ия. Повысить уровень языков</w:t>
                  </w:r>
                  <w:r>
                    <w:rPr>
                      <w:rFonts w:cs="Arial"/>
                    </w:rPr>
                    <w:t xml:space="preserve"> в процессе практики.</w:t>
                  </w:r>
                </w:p>
              </w:tc>
            </w:tr>
            <w:tr w:rsidR="00463463" w:rsidRPr="00B71FE9" w14:paraId="4B1036A4" w14:textId="77777777" w:rsidTr="00CF0384">
              <w:trPr>
                <w:trHeight w:val="204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A7AEDBF" w14:textId="0544A3FB" w:rsidR="005A7E57" w:rsidRPr="00B71FE9" w:rsidRDefault="00D96BBF" w:rsidP="0043426C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Языки</w:t>
                  </w:r>
                </w:p>
                <w:p w14:paraId="2FD228D6" w14:textId="2C755D41" w:rsidR="00E43D5D" w:rsidRPr="00E43D5D" w:rsidRDefault="00616FF4" w:rsidP="00E43D5D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3383DC02" wp14:editId="649BF903">
                            <wp:extent cx="221615" cy="0"/>
                            <wp:effectExtent l="0" t="0" r="26035" b="19050"/>
                            <wp:docPr id="84" name="Прямая соединительная линия 84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B8DB31" id="_x041f__x0440__x044f__x043c__x0430__x044f__x0020__x0441__x043e__x0435__x0434__x0438__x043d__x0438__x0442__x0435__x043b__x044c__x043d__x0430__x044f__x0020__x043b__x0438__x043d__x0438__x044f__x0020_84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5JnDwPsAAADhAQAAEwAAAAAAAAAAAAAAAAAA&#10;AAAAW0NvbnRlbnRfVHlwZXNdLnhtbFBLAQItABQABgAIAAAAIQAjsmrh1wAAAJQBAAALAAAAAAAA&#10;AAAAAAAAACwBAABfcmVscy8ucmVsc1BLAQItABQABgAIAAAAIQBdwvNoCAIAACEEAAAOAAAAAAAA&#10;AAAAAAAAACw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57C6BC" w14:textId="77777777" w:rsidR="006B5ACD" w:rsidRPr="00AE0407" w:rsidRDefault="00D96BBF" w:rsidP="00AE0407">
                  <w:pPr>
                    <w:pStyle w:val="af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  <w:b/>
                    </w:rPr>
                  </w:pPr>
                  <w:r w:rsidRPr="00AE0407">
                    <w:rPr>
                      <w:rFonts w:cs="Arial"/>
                      <w:b/>
                    </w:rPr>
                    <w:t>Русский</w:t>
                  </w:r>
                </w:p>
                <w:p w14:paraId="2D875357" w14:textId="5519DC00" w:rsidR="00E43D5D" w:rsidRPr="00AE0407" w:rsidRDefault="00E43D5D" w:rsidP="00AE0407">
                  <w:pPr>
                    <w:pStyle w:val="af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  <w:b/>
                    </w:rPr>
                  </w:pPr>
                  <w:r w:rsidRPr="00AE0407">
                    <w:rPr>
                      <w:rFonts w:cs="Arial"/>
                    </w:rPr>
                    <w:t>Английский</w:t>
                  </w:r>
                  <w:r w:rsidRPr="00AE0407">
                    <w:rPr>
                      <w:rFonts w:cs="Arial"/>
                      <w:b/>
                    </w:rPr>
                    <w:t xml:space="preserve"> </w:t>
                  </w:r>
                  <w:r w:rsidR="004E2CB6">
                    <w:rPr>
                      <w:rFonts w:cs="Arial"/>
                      <w:b/>
                    </w:rPr>
                    <w:t xml:space="preserve">- </w:t>
                  </w:r>
                  <w:r w:rsidRPr="00AE0407">
                    <w:rPr>
                      <w:rFonts w:cs="Arial"/>
                      <w:b/>
                    </w:rPr>
                    <w:t>С1</w:t>
                  </w:r>
                </w:p>
                <w:p w14:paraId="7375B3C4" w14:textId="2A662249" w:rsidR="00E43D5D" w:rsidRPr="00AE0407" w:rsidRDefault="00D96BBF" w:rsidP="00AE0407">
                  <w:pPr>
                    <w:pStyle w:val="af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</w:rPr>
                  </w:pPr>
                  <w:r w:rsidRPr="00AE0407">
                    <w:rPr>
                      <w:rFonts w:cs="Arial"/>
                    </w:rPr>
                    <w:t>Испанский</w:t>
                  </w:r>
                  <w:r w:rsidR="004E2CB6">
                    <w:rPr>
                      <w:rFonts w:cs="Arial"/>
                    </w:rPr>
                    <w:t xml:space="preserve"> - </w:t>
                  </w:r>
                  <w:r w:rsidRPr="00AE0407">
                    <w:rPr>
                      <w:rFonts w:cs="Arial"/>
                      <w:b/>
                    </w:rPr>
                    <w:t>A2</w:t>
                  </w:r>
                </w:p>
                <w:p w14:paraId="15CB9848" w14:textId="231FEF07" w:rsidR="00D96BBF" w:rsidRDefault="00D96BBF" w:rsidP="00AE0407">
                  <w:pPr>
                    <w:pStyle w:val="af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  <w:b/>
                    </w:rPr>
                  </w:pPr>
                  <w:r w:rsidRPr="00AE0407">
                    <w:rPr>
                      <w:rFonts w:cs="Arial"/>
                    </w:rPr>
                    <w:t>Немецкий</w:t>
                  </w:r>
                  <w:r w:rsidR="004E2CB6">
                    <w:rPr>
                      <w:rFonts w:cs="Arial"/>
                    </w:rPr>
                    <w:t xml:space="preserve"> - </w:t>
                  </w:r>
                  <w:r w:rsidRPr="00AE0407">
                    <w:rPr>
                      <w:rFonts w:cs="Arial"/>
                      <w:b/>
                    </w:rPr>
                    <w:t>A2</w:t>
                  </w:r>
                </w:p>
                <w:p w14:paraId="3908A733" w14:textId="79B4C03E" w:rsidR="007C7C13" w:rsidRPr="00AE0407" w:rsidRDefault="00756166" w:rsidP="00AE0407">
                  <w:pPr>
                    <w:pStyle w:val="af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Латинский - </w:t>
                  </w:r>
                  <w:r w:rsidRPr="00756166">
                    <w:rPr>
                      <w:rFonts w:cs="Arial"/>
                      <w:b/>
                      <w:lang w:val="en-GB"/>
                    </w:rPr>
                    <w:t>basic</w:t>
                  </w:r>
                  <w:bookmarkStart w:id="0" w:name="_GoBack"/>
                  <w:bookmarkEnd w:id="0"/>
                </w:p>
                <w:p w14:paraId="044E4DED" w14:textId="0544A3FB" w:rsidR="00E43D5D" w:rsidRPr="00E43D5D" w:rsidRDefault="00E43D5D" w:rsidP="00E43D5D">
                  <w:pPr>
                    <w:rPr>
                      <w:rFonts w:cs="Arial"/>
                      <w:lang w:val="en-GB"/>
                    </w:rPr>
                  </w:pPr>
                </w:p>
              </w:tc>
            </w:tr>
          </w:tbl>
          <w:p w14:paraId="480D1E99" w14:textId="77777777"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699" w:type="dxa"/>
          </w:tcPr>
          <w:p w14:paraId="3A5BB870" w14:textId="77777777"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5981" w:type="dxa"/>
          </w:tcPr>
          <w:tbl>
            <w:tblPr>
              <w:tblW w:w="6018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018"/>
            </w:tblGrid>
            <w:tr w:rsidR="008F6337" w:rsidRPr="00B71FE9" w14:paraId="15B73D63" w14:textId="77777777" w:rsidTr="00E2446D">
              <w:trPr>
                <w:trHeight w:val="2139"/>
              </w:trPr>
              <w:tc>
                <w:tcPr>
                  <w:tcW w:w="601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BBF66E5" w14:textId="77777777" w:rsidR="008F6337" w:rsidRPr="00B71FE9" w:rsidRDefault="00E609E3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пыт работы:"/>
                      <w:tag w:val="Опыт работы:"/>
                      <w:id w:val="1217937480"/>
                      <w:placeholder>
                        <w:docPart w:val="A69AC6CC07D6B34DA323A2F8749E3E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14:paraId="28DB409A" w14:textId="77777777" w:rsidR="008F6337" w:rsidRPr="00B71FE9" w:rsidRDefault="006B5ACD" w:rsidP="002B3890">
                  <w:pPr>
                    <w:pStyle w:val="4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курьер/мемориал</w:t>
                  </w:r>
                </w:p>
                <w:p w14:paraId="7E4A0C83" w14:textId="77777777" w:rsidR="008F6337" w:rsidRPr="00B71FE9" w:rsidRDefault="006B5ACD" w:rsidP="008F6337">
                  <w:pPr>
                    <w:pStyle w:val="5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Июль-август 2017</w:t>
                  </w:r>
                </w:p>
                <w:p w14:paraId="79CF031C" w14:textId="584473C3" w:rsidR="008F6337" w:rsidRPr="00B71FE9" w:rsidRDefault="00FD1EF5" w:rsidP="006B5AC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Развоз важных договоров и доставка</w:t>
                  </w:r>
                  <w:r w:rsidR="006B5ACD">
                    <w:rPr>
                      <w:rFonts w:cs="Arial"/>
                    </w:rPr>
                    <w:t xml:space="preserve"> между офисами</w:t>
                  </w:r>
                  <w:r w:rsidR="004E2CB6">
                    <w:rPr>
                      <w:rFonts w:cs="Arial"/>
                    </w:rPr>
                    <w:t>, находящих</w:t>
                  </w:r>
                  <w:r w:rsidR="006B5ACD">
                    <w:rPr>
                      <w:rFonts w:cs="Arial"/>
                    </w:rPr>
                    <w:t>ся далеко друг от друга</w:t>
                  </w:r>
                  <w:r w:rsidR="004E2CB6">
                    <w:rPr>
                      <w:rFonts w:cs="Arial"/>
                    </w:rPr>
                    <w:t>.</w:t>
                  </w:r>
                </w:p>
              </w:tc>
            </w:tr>
            <w:tr w:rsidR="008F6337" w:rsidRPr="00B71FE9" w14:paraId="6F98F711" w14:textId="77777777" w:rsidTr="00CF0384">
              <w:trPr>
                <w:trHeight w:val="2887"/>
              </w:trPr>
              <w:tc>
                <w:tcPr>
                  <w:tcW w:w="601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1BACE51" w14:textId="77777777" w:rsidR="008F6337" w:rsidRPr="00B71FE9" w:rsidRDefault="00E609E3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D73387F3E1FAAC4F9BAAF09CA08689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14:paraId="6689BA9D" w14:textId="77777777" w:rsidR="006B5ACD" w:rsidRDefault="006B5ACD" w:rsidP="004E2CB6">
                  <w:pPr>
                    <w:pStyle w:val="4"/>
                    <w:numPr>
                      <w:ilvl w:val="0"/>
                      <w:numId w:val="5"/>
                    </w:numPr>
                    <w:ind w:left="-192"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2006-2017</w:t>
                  </w:r>
                </w:p>
                <w:p w14:paraId="4CC8F3EC" w14:textId="77777777" w:rsidR="006B5ACD" w:rsidRPr="006B5ACD" w:rsidRDefault="006B5ACD" w:rsidP="006B5ACD">
                  <w:pPr>
                    <w:pStyle w:val="4"/>
                    <w:rPr>
                      <w:rFonts w:cs="Arial"/>
                      <w:b w:val="0"/>
                    </w:rPr>
                  </w:pPr>
                  <w:r>
                    <w:rPr>
                      <w:rFonts w:cs="Arial"/>
                      <w:b w:val="0"/>
                      <w:caps w:val="0"/>
                    </w:rPr>
                    <w:t>ГБОУ СОШ</w:t>
                  </w:r>
                  <w:r w:rsidRPr="006B5ACD">
                    <w:rPr>
                      <w:rFonts w:cs="Arial"/>
                      <w:b w:val="0"/>
                      <w:caps w:val="0"/>
                    </w:rPr>
                    <w:t xml:space="preserve"> с углублённым и</w:t>
                  </w:r>
                  <w:r>
                    <w:rPr>
                      <w:rFonts w:cs="Arial"/>
                      <w:b w:val="0"/>
                      <w:caps w:val="0"/>
                    </w:rPr>
                    <w:t>зучением английского и немецкого языков №1955 СП</w:t>
                  </w:r>
                  <w:r w:rsidRPr="006B5ACD">
                    <w:rPr>
                      <w:rFonts w:cs="Arial"/>
                      <w:b w:val="0"/>
                      <w:caps w:val="0"/>
                    </w:rPr>
                    <w:t>4</w:t>
                  </w:r>
                </w:p>
                <w:p w14:paraId="54428B3C" w14:textId="77777777" w:rsidR="006B5ACD" w:rsidRDefault="006B5ACD" w:rsidP="006B5ACD">
                  <w:pPr>
                    <w:pStyle w:val="4"/>
                    <w:jc w:val="both"/>
                    <w:rPr>
                      <w:rFonts w:cs="Arial"/>
                    </w:rPr>
                  </w:pPr>
                </w:p>
                <w:p w14:paraId="17E46939" w14:textId="77777777" w:rsidR="006B5ACD" w:rsidRPr="00B71FE9" w:rsidRDefault="006B5ACD" w:rsidP="004E2CB6">
                  <w:pPr>
                    <w:pStyle w:val="4"/>
                    <w:numPr>
                      <w:ilvl w:val="0"/>
                      <w:numId w:val="4"/>
                    </w:numPr>
                    <w:ind w:left="-192"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2017-2021</w:t>
                  </w:r>
                </w:p>
                <w:p w14:paraId="30A55CD1" w14:textId="77777777" w:rsidR="007B2F5C" w:rsidRPr="00B71FE9" w:rsidRDefault="006B5ACD" w:rsidP="007B2F5C">
                  <w:pPr>
                    <w:pStyle w:val="5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НИУ ВШЭ</w:t>
                  </w:r>
                </w:p>
                <w:p w14:paraId="52E67EBD" w14:textId="77777777" w:rsidR="008F6337" w:rsidRPr="00B71FE9" w:rsidRDefault="006B5ACD" w:rsidP="006B5AC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Программа иностранных языков и межкультурной коммуникации</w:t>
                  </w:r>
                </w:p>
              </w:tc>
            </w:tr>
            <w:tr w:rsidR="008F6337" w:rsidRPr="00B71FE9" w14:paraId="2A4FF457" w14:textId="77777777" w:rsidTr="00E2446D">
              <w:tc>
                <w:tcPr>
                  <w:tcW w:w="6018" w:type="dxa"/>
                </w:tcPr>
                <w:p w14:paraId="5A4B4248" w14:textId="63FEEBC7" w:rsidR="008F6337" w:rsidRPr="00B71FE9" w:rsidRDefault="00AE0407" w:rsidP="008F6337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навыки и умения</w:t>
                  </w:r>
                </w:p>
                <w:p w14:paraId="625A88C2" w14:textId="67969248" w:rsidR="00AE0407" w:rsidRPr="00AE0407" w:rsidRDefault="00AE0407" w:rsidP="00AE0407">
                  <w:pPr>
                    <w:pStyle w:val="af"/>
                    <w:numPr>
                      <w:ilvl w:val="0"/>
                      <w:numId w:val="1"/>
                    </w:numPr>
                    <w:jc w:val="left"/>
                    <w:rPr>
                      <w:rFonts w:cs="Arial"/>
                    </w:rPr>
                  </w:pPr>
                  <w:r w:rsidRPr="00AE0407">
                    <w:rPr>
                      <w:rFonts w:cs="Arial"/>
                    </w:rPr>
                    <w:t xml:space="preserve">Компьютерные навыки ( </w:t>
                  </w:r>
                  <w:r w:rsidRPr="00AE0407">
                    <w:rPr>
                      <w:rFonts w:cs="Arial"/>
                      <w:lang w:val="en-GB"/>
                    </w:rPr>
                    <w:t>MAC OS X/ PC )</w:t>
                  </w:r>
                  <w:r w:rsidRPr="00AE0407">
                    <w:rPr>
                      <w:rFonts w:cs="Arial"/>
                    </w:rPr>
                    <w:br/>
                  </w:r>
                  <w:r>
                    <w:rPr>
                      <w:rFonts w:cs="Arial"/>
                      <w:b/>
                    </w:rPr>
                    <w:t>7</w:t>
                  </w:r>
                  <w:r w:rsidRPr="00AE0407">
                    <w:rPr>
                      <w:rFonts w:cs="Arial"/>
                      <w:b/>
                    </w:rPr>
                    <w:t>/10</w:t>
                  </w:r>
                </w:p>
                <w:p w14:paraId="490770F5" w14:textId="77777777" w:rsidR="00AE0407" w:rsidRDefault="00AE0407" w:rsidP="00AE0407">
                  <w:pPr>
                    <w:pStyle w:val="af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 w:rsidRPr="00AE0407">
                    <w:rPr>
                      <w:rFonts w:cs="Arial"/>
                    </w:rPr>
                    <w:t>Организаторские способности и навыки</w:t>
                  </w:r>
                </w:p>
                <w:p w14:paraId="584A98CE" w14:textId="3D854530" w:rsidR="00AE0407" w:rsidRPr="00AE0407" w:rsidRDefault="00AE0407" w:rsidP="00AE0407">
                  <w:pPr>
                    <w:pStyle w:val="af"/>
                    <w:jc w:val="both"/>
                    <w:rPr>
                      <w:rFonts w:cs="Arial"/>
                    </w:rPr>
                  </w:pPr>
                  <w:r w:rsidRPr="00AE0407">
                    <w:rPr>
                      <w:rFonts w:cs="Arial"/>
                      <w:b/>
                    </w:rPr>
                    <w:t>8/10</w:t>
                  </w:r>
                </w:p>
                <w:p w14:paraId="78B4BE8D" w14:textId="77777777" w:rsidR="00AE0407" w:rsidRDefault="00AE0407" w:rsidP="00AE0407">
                  <w:pPr>
                    <w:pStyle w:val="af"/>
                    <w:numPr>
                      <w:ilvl w:val="0"/>
                      <w:numId w:val="2"/>
                    </w:numPr>
                    <w:jc w:val="left"/>
                    <w:rPr>
                      <w:rFonts w:cs="Arial"/>
                    </w:rPr>
                  </w:pPr>
                  <w:r w:rsidRPr="00AE0407">
                    <w:rPr>
                      <w:rFonts w:cs="Arial"/>
                    </w:rPr>
                    <w:t>Социальные умения и навыки</w:t>
                  </w:r>
                </w:p>
                <w:p w14:paraId="199D1091" w14:textId="48FF2CBF" w:rsidR="00AE0407" w:rsidRPr="00AE0407" w:rsidRDefault="00AE0407" w:rsidP="00AE0407">
                  <w:pPr>
                    <w:pStyle w:val="af"/>
                    <w:jc w:val="left"/>
                    <w:rPr>
                      <w:rFonts w:cs="Arial"/>
                    </w:rPr>
                  </w:pPr>
                  <w:r w:rsidRPr="00AE0407">
                    <w:rPr>
                      <w:rFonts w:cs="Arial"/>
                      <w:b/>
                    </w:rPr>
                    <w:t>10/10</w:t>
                  </w:r>
                </w:p>
                <w:p w14:paraId="63822827" w14:textId="77777777" w:rsidR="00AE0407" w:rsidRPr="00AE0407" w:rsidRDefault="00AE0407" w:rsidP="00E43D5D">
                  <w:pPr>
                    <w:rPr>
                      <w:rFonts w:cs="Arial"/>
                    </w:rPr>
                  </w:pPr>
                </w:p>
                <w:p w14:paraId="27DC6725" w14:textId="1E020A43" w:rsidR="00C26FBB" w:rsidRPr="007C7C13" w:rsidRDefault="00CF0384" w:rsidP="00E2446D">
                  <w:pPr>
                    <w:pStyle w:val="2"/>
                    <w:rPr>
                      <w:rFonts w:ascii="Calibri" w:hAnsi="Calibri" w:cs="Calibri"/>
                      <w:lang w:val="en-GB"/>
                    </w:rPr>
                  </w:pPr>
                  <w:r>
                    <w:rPr>
                      <w:rFonts w:ascii="Calibri" w:hAnsi="Calibri" w:cs="Calibri"/>
                    </w:rPr>
                    <w:t>Личные каче</w:t>
                  </w:r>
                  <w:r w:rsidR="00120A65">
                    <w:rPr>
                      <w:rFonts w:ascii="Calibri" w:hAnsi="Calibri" w:cs="Calibri"/>
                    </w:rPr>
                    <w:t>с</w:t>
                  </w:r>
                  <w:r>
                    <w:rPr>
                      <w:rFonts w:ascii="Calibri" w:hAnsi="Calibri" w:cs="Calibri"/>
                    </w:rPr>
                    <w:t>тва и увлечения</w:t>
                  </w:r>
                </w:p>
                <w:p w14:paraId="5A3DFD8A" w14:textId="77777777" w:rsidR="00E2446D" w:rsidRPr="00CF0384" w:rsidRDefault="00E2446D" w:rsidP="00CF0384">
                  <w:pPr>
                    <w:pStyle w:val="af"/>
                    <w:numPr>
                      <w:ilvl w:val="0"/>
                      <w:numId w:val="2"/>
                    </w:numPr>
                    <w:jc w:val="left"/>
                    <w:rPr>
                      <w:rFonts w:cs="Arial"/>
                    </w:rPr>
                  </w:pPr>
                  <w:r w:rsidRPr="00CF0384">
                    <w:rPr>
                      <w:rFonts w:cs="Arial"/>
                    </w:rPr>
                    <w:t>Проф. видеосъемка и видеомонтаж/ фотография</w:t>
                  </w:r>
                </w:p>
                <w:p w14:paraId="7D0B1908" w14:textId="11F2B0A5" w:rsidR="00CF0384" w:rsidRDefault="00CF0384" w:rsidP="00CF0384">
                  <w:pPr>
                    <w:pStyle w:val="af"/>
                    <w:numPr>
                      <w:ilvl w:val="0"/>
                      <w:numId w:val="2"/>
                    </w:numPr>
                    <w:jc w:val="left"/>
                    <w:rPr>
                      <w:rFonts w:cs="Arial"/>
                    </w:rPr>
                  </w:pPr>
                  <w:r w:rsidRPr="00CF0384">
                    <w:rPr>
                      <w:rFonts w:cs="Arial"/>
                    </w:rPr>
                    <w:t>Коммуникабельность с людьми всех возрастов</w:t>
                  </w:r>
                </w:p>
                <w:p w14:paraId="6B35AC99" w14:textId="052B4D8A" w:rsidR="00CF0384" w:rsidRDefault="00CF0384" w:rsidP="00CF0384">
                  <w:pPr>
                    <w:pStyle w:val="af"/>
                    <w:numPr>
                      <w:ilvl w:val="0"/>
                      <w:numId w:val="2"/>
                    </w:numPr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Ответственность</w:t>
                  </w:r>
                </w:p>
                <w:p w14:paraId="266F5819" w14:textId="11F2B0A5" w:rsidR="00CF0384" w:rsidRDefault="00CF0384" w:rsidP="00E2446D">
                  <w:pPr>
                    <w:rPr>
                      <w:rFonts w:cs="Arial"/>
                    </w:rPr>
                  </w:pPr>
                </w:p>
                <w:p w14:paraId="143AAEC8" w14:textId="0773C088" w:rsidR="00E43D5D" w:rsidRPr="00B71FE9" w:rsidRDefault="00E43D5D" w:rsidP="00E43D5D">
                  <w:pPr>
                    <w:rPr>
                      <w:rFonts w:cs="Arial"/>
                    </w:rPr>
                  </w:pPr>
                </w:p>
              </w:tc>
            </w:tr>
          </w:tbl>
          <w:p w14:paraId="585D8499" w14:textId="77777777" w:rsidR="008F6337" w:rsidRPr="00B71FE9" w:rsidRDefault="008F6337" w:rsidP="003856C9">
            <w:pPr>
              <w:rPr>
                <w:rFonts w:cs="Arial"/>
              </w:rPr>
            </w:pPr>
          </w:p>
        </w:tc>
      </w:tr>
    </w:tbl>
    <w:p w14:paraId="2DDD578A" w14:textId="77777777"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B71FE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1269B" w14:textId="77777777" w:rsidR="00E609E3" w:rsidRDefault="00E609E3" w:rsidP="003856C9">
      <w:pPr>
        <w:spacing w:after="0" w:line="240" w:lineRule="auto"/>
      </w:pPr>
      <w:r>
        <w:separator/>
      </w:r>
    </w:p>
  </w:endnote>
  <w:endnote w:type="continuationSeparator" w:id="0">
    <w:p w14:paraId="4147DEB7" w14:textId="77777777" w:rsidR="00E609E3" w:rsidRDefault="00E609E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756" w14:textId="77777777"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A2CA2A2" wp14:editId="6D67D7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4BA999" id="_x0413__x0440__x0443__x043f__x043f__x0430__x0020_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">
              <o:lock v:ext="edit" aspectratio="t"/>
              <v:shape id="_x041f__x043e__x043b__x0438__x043b__x0438__x043d__x0438__x044f__x0020_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041f__x043e__x043b__x0438__x043b__x0438__x043d__x0438__x044f__x0020_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041f__x043e__x043b__x0438__x043b__x0438__x043d__x0438__x044f__x0020_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041f__x043e__x043b__x0438__x043b__x0438__x043d__x0438__x044f__x0020_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041f__x043e__x043b__x0438__x043b__x0438__x043d__x0438__x044f__x0020_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041f__x043e__x043b__x0438__x043b__x0438__x043d__x0438__x044f__x0020_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041f__x043e__x043b__x0438__x043b__x0438__x043d__x0438__x044f__x0020_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041f__x043e__x043b__x0438__x043b__x0438__x043d__x0438__x044f__x00a0_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041f__x043e__x043b__x0438__x043b__x0438__x043d__x0438__x044f__x0020_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FD1EF5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9671A" w14:textId="77777777"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0086A92" wp14:editId="7DED26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A3FADF" id="_x0413__x0440__x0443__x043f__x043f__x0430__x0020_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">
              <o:lock v:ext="edit" aspectratio="t"/>
              <v:shape id="_x041f__x043e__x043b__x0438__x043b__x0438__x043d__x0438__x044f_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041f__x043e__x043b__x0438__x043b__x0438__x043d__x0438__x044f_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041f__x043e__x043b__x0438__x043b__x0438__x043d__x0438__x044f__x00a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041f__x043e__x043b__x0438__x043b__x0438__x043d__x0438__x044f__x00a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041f__x043e__x043b__x0438__x043b__x0438__x043d__x0438__x044f_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041f__x043e__x043b__x0438__x043b__x0438__x043d__x0438__x044f__x00a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041f__x043e__x043b__x0438__x043b__x0438__x043d__x0438__x044f__x00a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041f__x043e__x043b__x0438__x043b__x0438__x043d__x0438__x044f__x00a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041f__x043e__x043b__x0438__x043b__x0438__x043d__x0438__x044f_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F530D" w14:textId="77777777" w:rsidR="00E609E3" w:rsidRDefault="00E609E3" w:rsidP="003856C9">
      <w:pPr>
        <w:spacing w:after="0" w:line="240" w:lineRule="auto"/>
      </w:pPr>
      <w:r>
        <w:separator/>
      </w:r>
    </w:p>
  </w:footnote>
  <w:footnote w:type="continuationSeparator" w:id="0">
    <w:p w14:paraId="4030B047" w14:textId="77777777" w:rsidR="00E609E3" w:rsidRDefault="00E609E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B1E4D" w14:textId="77777777"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474460E" wp14:editId="0BB06C0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90F62A" id="_x0413__x0440__x0443__x043f__x043f__x0430__x0020_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">
              <o:lock v:ext="edit" aspectratio="t"/>
              <v:shape id="_x041f__x043e__x043b__x0438__x043b__x0438__x043d__x0438__x044f__x0020_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041f__x043e__x043b__x0438__x043b__x0438__x043d__x0438__x044f__x0020_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041f__x043e__x043b__x0438__x043b__x0438__x043d__x0438__x044f__x0020_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041f__x043e__x043b__x0438__x043b__x0438__x043d__x0438__x044f__x0020_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041f__x043e__x043b__x0438__x043b__x0438__x043d__x0438__x044f__x00a0_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041f__x043e__x043b__x0438__x043b__x0438__x043d__x0438__x044f__x00a0_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041f__x043e__x043b__x0438__x043b__x0438__x043d__x0438__x044f__x0020_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041f__x043e__x043b__x0438__x043b__x0438__x043d__x0438__x044f__x0020_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041f__x043e__x043b__x0438__x043b__x0438__x043d__x0438__x044f__x0020_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856D7" w14:textId="77777777"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CDA63D" wp14:editId="436F4DC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6106F9" id="_x0413__x0440__x0443__x043f__x043f__x0430__x0020_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">
              <o:lock v:ext="edit" aspectratio="t"/>
              <v:shape id="_x041f__x043e__x043b__x0438__x043b__x0438__x043d__x0438__x044f_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041f__x043e__x043b__x0438__x043b__x0438__x043d__x0438__x044f__x00a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041f__x043e__x043b__x0438__x043b__x0438__x043d__x0438__x044f_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041f__x043e__x043b__x0438__x043b__x0438__x043d__x0438__x044f_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041f__x043e__x043b__x0438__x043b__x0438__x043d__x0438__x044f__x00a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041f__x043e__x043b__x0438__x043b__x0438__x043d__x0438__x044f__x00a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041f__x043e__x043b__x0438__x043b__x0438__x043d__x0438__x044f_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041f__x043e__x043b__x0438__x043b__x0438__x043d__x0438__x044f_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725"/>
    <w:multiLevelType w:val="hybridMultilevel"/>
    <w:tmpl w:val="F7063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F71E6"/>
    <w:multiLevelType w:val="hybridMultilevel"/>
    <w:tmpl w:val="9E7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76581"/>
    <w:multiLevelType w:val="hybridMultilevel"/>
    <w:tmpl w:val="816C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175B4"/>
    <w:multiLevelType w:val="hybridMultilevel"/>
    <w:tmpl w:val="8F28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74469"/>
    <w:multiLevelType w:val="hybridMultilevel"/>
    <w:tmpl w:val="C444E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CD"/>
    <w:rsid w:val="00052BE1"/>
    <w:rsid w:val="0007412A"/>
    <w:rsid w:val="0010199E"/>
    <w:rsid w:val="00120A65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03CE"/>
    <w:rsid w:val="0043426C"/>
    <w:rsid w:val="00441EB9"/>
    <w:rsid w:val="00463463"/>
    <w:rsid w:val="00473EF8"/>
    <w:rsid w:val="004760E5"/>
    <w:rsid w:val="004835D4"/>
    <w:rsid w:val="004D22BB"/>
    <w:rsid w:val="004E2CB6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B5ACD"/>
    <w:rsid w:val="00743379"/>
    <w:rsid w:val="00756166"/>
    <w:rsid w:val="007803B7"/>
    <w:rsid w:val="007B2F5C"/>
    <w:rsid w:val="007C5F05"/>
    <w:rsid w:val="007C7C13"/>
    <w:rsid w:val="00832043"/>
    <w:rsid w:val="00832F81"/>
    <w:rsid w:val="008C7CA2"/>
    <w:rsid w:val="008F6337"/>
    <w:rsid w:val="00A42F91"/>
    <w:rsid w:val="00AE0407"/>
    <w:rsid w:val="00AF1258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26FBB"/>
    <w:rsid w:val="00C4403A"/>
    <w:rsid w:val="00CE6306"/>
    <w:rsid w:val="00CF0384"/>
    <w:rsid w:val="00D11C4D"/>
    <w:rsid w:val="00D5067A"/>
    <w:rsid w:val="00D96BBF"/>
    <w:rsid w:val="00DC79BB"/>
    <w:rsid w:val="00E2446D"/>
    <w:rsid w:val="00E34D58"/>
    <w:rsid w:val="00E43D5D"/>
    <w:rsid w:val="00E609E3"/>
    <w:rsid w:val="00E64847"/>
    <w:rsid w:val="00E941EF"/>
    <w:rsid w:val="00EB1C1B"/>
    <w:rsid w:val="00F56435"/>
    <w:rsid w:val="00FA07AA"/>
    <w:rsid w:val="00FB0A17"/>
    <w:rsid w:val="00FB6A8F"/>
    <w:rsid w:val="00FD1EF5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98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paragraph" w:styleId="af">
    <w:name w:val="List Paragraph"/>
    <w:basedOn w:val="a"/>
    <w:uiPriority w:val="34"/>
    <w:unhideWhenUsed/>
    <w:qFormat/>
    <w:rsid w:val="00AE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agrishina/Library/Containers/com.microsoft.Word/Data/Library/Caches/TM16392740/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71861AC522BE438040BB09008D2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99705-6D12-6741-A4BD-2DA0F8D321DE}"/>
      </w:docPartPr>
      <w:docPartBody>
        <w:p w:rsidR="00000000" w:rsidRDefault="00366320">
          <w:pPr>
            <w:pStyle w:val="4871861AC522BE438040BB09008D2201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  <w:docPart>
      <w:docPartPr>
        <w:name w:val="7C8BDCDC0949CB4893AB546330ECA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7472-7212-DE46-9603-5E21F89E0B4C}"/>
      </w:docPartPr>
      <w:docPartBody>
        <w:p w:rsidR="00000000" w:rsidRDefault="00366320">
          <w:pPr>
            <w:pStyle w:val="7C8BDCDC0949CB4893AB546330ECA29E"/>
          </w:pPr>
          <w:r w:rsidRPr="00B71FE9">
            <w:rPr>
              <w:rFonts w:cs="Arial"/>
              <w:lang w:bidi="ru-RU"/>
            </w:rPr>
            <w:t>Цель</w:t>
          </w:r>
        </w:p>
      </w:docPartBody>
    </w:docPart>
    <w:docPart>
      <w:docPartPr>
        <w:name w:val="A69AC6CC07D6B34DA323A2F8749E3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BFD0E-93FF-5E43-91E5-C0391638BD36}"/>
      </w:docPartPr>
      <w:docPartBody>
        <w:p w:rsidR="00000000" w:rsidRDefault="00366320">
          <w:pPr>
            <w:pStyle w:val="A69AC6CC07D6B34DA323A2F8749E3E3A"/>
          </w:pPr>
          <w:r w:rsidRPr="00B71FE9">
            <w:rPr>
              <w:rFonts w:ascii="Arial" w:hAnsi="Arial" w:cs="Arial"/>
              <w:lang w:bidi="ru-RU"/>
            </w:rPr>
            <w:t>Опыт работы</w:t>
          </w:r>
        </w:p>
      </w:docPartBody>
    </w:docPart>
    <w:docPart>
      <w:docPartPr>
        <w:name w:val="D73387F3E1FAAC4F9BAAF09CA0868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D4D05-A02F-9B41-9F73-19EF4DEEC5C3}"/>
      </w:docPartPr>
      <w:docPartBody>
        <w:p w:rsidR="00000000" w:rsidRDefault="00366320">
          <w:pPr>
            <w:pStyle w:val="D73387F3E1FAAC4F9BAAF09CA08689E9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EF"/>
    <w:rsid w:val="00366320"/>
    <w:rsid w:val="009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71861AC522BE438040BB09008D2201">
    <w:name w:val="4871861AC522BE438040BB09008D2201"/>
  </w:style>
  <w:style w:type="paragraph" w:customStyle="1" w:styleId="D9584E25B4D31E4287D55086A611EF84">
    <w:name w:val="D9584E25B4D31E4287D55086A611EF84"/>
  </w:style>
  <w:style w:type="paragraph" w:customStyle="1" w:styleId="110CB49050ABBA44A70C274BEF02166B">
    <w:name w:val="110CB49050ABBA44A70C274BEF02166B"/>
  </w:style>
  <w:style w:type="paragraph" w:customStyle="1" w:styleId="E14A9B36D5E44E4F9FFFDBA661FEB6DD">
    <w:name w:val="E14A9B36D5E44E4F9FFFDBA661FEB6DD"/>
  </w:style>
  <w:style w:type="paragraph" w:customStyle="1" w:styleId="922584846F73ED48B8EDA9D426CD7A0B">
    <w:name w:val="922584846F73ED48B8EDA9D426CD7A0B"/>
  </w:style>
  <w:style w:type="paragraph" w:customStyle="1" w:styleId="7C8BDCDC0949CB4893AB546330ECA29E">
    <w:name w:val="7C8BDCDC0949CB4893AB546330ECA29E"/>
  </w:style>
  <w:style w:type="paragraph" w:customStyle="1" w:styleId="57EA62348F5DEA4C8F59E167778838EE">
    <w:name w:val="57EA62348F5DEA4C8F59E167778838EE"/>
  </w:style>
  <w:style w:type="paragraph" w:customStyle="1" w:styleId="904CC6AFD0D49B4383130765BBDAC647">
    <w:name w:val="904CC6AFD0D49B4383130765BBDAC647"/>
  </w:style>
  <w:style w:type="paragraph" w:customStyle="1" w:styleId="28F1CAB9C019194184C69A8687891FE1">
    <w:name w:val="28F1CAB9C019194184C69A8687891FE1"/>
  </w:style>
  <w:style w:type="paragraph" w:customStyle="1" w:styleId="A69AC6CC07D6B34DA323A2F8749E3E3A">
    <w:name w:val="A69AC6CC07D6B34DA323A2F8749E3E3A"/>
  </w:style>
  <w:style w:type="paragraph" w:customStyle="1" w:styleId="53AC916AEACC5546B7F672F489E6DF85">
    <w:name w:val="53AC916AEACC5546B7F672F489E6DF85"/>
  </w:style>
  <w:style w:type="paragraph" w:customStyle="1" w:styleId="93DEB3E60D984E4D996B5484E8DEAFC5">
    <w:name w:val="93DEB3E60D984E4D996B5484E8DEAFC5"/>
  </w:style>
  <w:style w:type="paragraph" w:customStyle="1" w:styleId="31658E8F43D3394A881B6B64196F4AF7">
    <w:name w:val="31658E8F43D3394A881B6B64196F4AF7"/>
  </w:style>
  <w:style w:type="paragraph" w:customStyle="1" w:styleId="2B8B39625DCD3F47B20FD89AEC5FBDAE">
    <w:name w:val="2B8B39625DCD3F47B20FD89AEC5FBDAE"/>
  </w:style>
  <w:style w:type="paragraph" w:customStyle="1" w:styleId="22CCB7834039BE4B9A4EDBBE45CB99D2">
    <w:name w:val="22CCB7834039BE4B9A4EDBBE45CB99D2"/>
  </w:style>
  <w:style w:type="paragraph" w:customStyle="1" w:styleId="1FA7AF1DE6417347B8BC74F459269E81">
    <w:name w:val="1FA7AF1DE6417347B8BC74F459269E81"/>
  </w:style>
  <w:style w:type="paragraph" w:customStyle="1" w:styleId="D73387F3E1FAAC4F9BAAF09CA08689E9">
    <w:name w:val="D73387F3E1FAAC4F9BAAF09CA08689E9"/>
  </w:style>
  <w:style w:type="paragraph" w:customStyle="1" w:styleId="78DE3C7D8CDAB44885E83835BB88798E">
    <w:name w:val="78DE3C7D8CDAB44885E83835BB88798E"/>
  </w:style>
  <w:style w:type="paragraph" w:customStyle="1" w:styleId="199995C254CD6A49B35C0CDFA8FFDC8E">
    <w:name w:val="199995C254CD6A49B35C0CDFA8FFDC8E"/>
  </w:style>
  <w:style w:type="paragraph" w:customStyle="1" w:styleId="A583B827DB56EB448EE64FC2BB91777D">
    <w:name w:val="A583B827DB56EB448EE64FC2BB91777D"/>
  </w:style>
  <w:style w:type="paragraph" w:customStyle="1" w:styleId="9F0FD255E6B3774A815F34EEBCA4D99A">
    <w:name w:val="9F0FD255E6B3774A815F34EEBCA4D99A"/>
  </w:style>
  <w:style w:type="paragraph" w:customStyle="1" w:styleId="ECDF8A1EC109DE45B9BEFB8B288D253E">
    <w:name w:val="ECDF8A1EC109DE45B9BEFB8B288D253E"/>
  </w:style>
  <w:style w:type="paragraph" w:customStyle="1" w:styleId="E0A55FC285F2984F929FD4FDE8D26DC2">
    <w:name w:val="E0A55FC285F2984F929FD4FDE8D26DC2"/>
    <w:rsid w:val="00931EEF"/>
  </w:style>
  <w:style w:type="paragraph" w:customStyle="1" w:styleId="5804186BC209C44AB2FB7B12BB6CFCE5">
    <w:name w:val="5804186BC209C44AB2FB7B12BB6CFCE5"/>
    <w:rsid w:val="00931EEF"/>
  </w:style>
  <w:style w:type="paragraph" w:customStyle="1" w:styleId="A903819DA3AC8247A673F3E123A0D113">
    <w:name w:val="A903819DA3AC8247A673F3E123A0D113"/>
    <w:rsid w:val="00931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B95BC-BA7F-9342-8DFD-064FCECF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0</TotalTime>
  <Pages>1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Гришина Мария</dc:creator>
  <cp:keywords/>
  <dc:description/>
  <cp:lastModifiedBy>Пользователь Microsoft Office</cp:lastModifiedBy>
  <cp:revision>2</cp:revision>
  <cp:lastPrinted>2018-02-01T17:02:00Z</cp:lastPrinted>
  <dcterms:created xsi:type="dcterms:W3CDTF">2018-02-02T09:15:00Z</dcterms:created>
  <dcterms:modified xsi:type="dcterms:W3CDTF">2018-02-02T09:15:00Z</dcterms:modified>
</cp:coreProperties>
</file>